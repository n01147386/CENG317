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12416884"/>
        <w:placeholder>
          <w:docPart w:val="3FAC91EDA43F412198296655B09FFAB9"/>
        </w:placeholder>
        <w:temporary/>
        <w:showingPlcHdr/>
        <w15:appearance w15:val="hidden"/>
      </w:sdtPr>
      <w:sdtEndPr/>
      <w:sdtContent>
        <w:p w:rsidR="00E64456" w:rsidRDefault="0038652D" w:rsidP="00926680">
          <w:pPr>
            <w:pStyle w:val="Title"/>
            <w:spacing w:before="0" w:after="0"/>
          </w:pPr>
          <w:r w:rsidRPr="003C3319">
            <w:t>Project status Report</w:t>
          </w:r>
        </w:p>
      </w:sdtContent>
    </w:sdt>
    <w:p w:rsidR="0038652D" w:rsidRDefault="006D56DD" w:rsidP="00E219DC">
      <w:pPr>
        <w:pStyle w:val="Heading1"/>
      </w:pPr>
      <w:r>
        <w:t>Details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2750"/>
        <w:gridCol w:w="3658"/>
        <w:gridCol w:w="3672"/>
      </w:tblGrid>
      <w:tr w:rsidR="00E219DC" w:rsidTr="005C4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750" w:type="dxa"/>
          </w:tcPr>
          <w:p w:rsidR="00E219DC" w:rsidRDefault="00392E08" w:rsidP="00B83AB0">
            <w:r>
              <w:t>Report date</w:t>
            </w:r>
          </w:p>
        </w:tc>
        <w:tc>
          <w:tcPr>
            <w:tcW w:w="3658" w:type="dxa"/>
          </w:tcPr>
          <w:p w:rsidR="00E219DC" w:rsidRDefault="00392E08" w:rsidP="00B83AB0">
            <w:r>
              <w:t>Project Name</w:t>
            </w:r>
          </w:p>
        </w:tc>
        <w:tc>
          <w:tcPr>
            <w:tcW w:w="3672" w:type="dxa"/>
          </w:tcPr>
          <w:p w:rsidR="00E219DC" w:rsidRDefault="00392E08" w:rsidP="00B83AB0">
            <w:r>
              <w:t>Prepared By</w:t>
            </w:r>
          </w:p>
        </w:tc>
      </w:tr>
      <w:tr w:rsidR="00E219DC" w:rsidTr="005C4039">
        <w:trPr>
          <w:trHeight w:val="331"/>
        </w:trPr>
        <w:tc>
          <w:tcPr>
            <w:tcW w:w="2750" w:type="dxa"/>
          </w:tcPr>
          <w:p w:rsidR="00E219DC" w:rsidRPr="003C3319" w:rsidRDefault="00926680" w:rsidP="00B83AB0">
            <w:r>
              <w:t>01/08/2018</w:t>
            </w:r>
          </w:p>
        </w:tc>
        <w:tc>
          <w:tcPr>
            <w:tcW w:w="3658" w:type="dxa"/>
          </w:tcPr>
          <w:p w:rsidR="00E219DC" w:rsidRDefault="00926680" w:rsidP="00B83AB0">
            <w:r>
              <w:t>RaspiGuard</w:t>
            </w:r>
          </w:p>
        </w:tc>
        <w:tc>
          <w:tcPr>
            <w:tcW w:w="3672" w:type="dxa"/>
          </w:tcPr>
          <w:p w:rsidR="00E219DC" w:rsidRDefault="00926680" w:rsidP="007455C5">
            <w:r>
              <w:t>Karel Tutsu</w:t>
            </w:r>
          </w:p>
        </w:tc>
      </w:tr>
    </w:tbl>
    <w:p w:rsidR="00CC0778" w:rsidRPr="00DF625C" w:rsidRDefault="00C911F5" w:rsidP="00CC0778">
      <w:pPr>
        <w:pStyle w:val="Heading1"/>
      </w:pPr>
      <w:r>
        <w:t>TASK</w:t>
      </w:r>
      <w:r w:rsidR="00CC0778">
        <w:t xml:space="preserve"> Overview</w:t>
      </w:r>
      <w:r w:rsidR="006D56DD">
        <w:t xml:space="preserve"> UP UNTIL THIS POINT</w:t>
      </w:r>
    </w:p>
    <w:tbl>
      <w:tblPr>
        <w:tblStyle w:val="StatusReportTable"/>
        <w:tblW w:w="5195" w:type="pct"/>
        <w:tblLook w:val="04A0" w:firstRow="1" w:lastRow="0" w:firstColumn="1" w:lastColumn="0" w:noHBand="0" w:noVBand="1"/>
        <w:tblDescription w:val="Content layout table"/>
      </w:tblPr>
      <w:tblGrid>
        <w:gridCol w:w="3612"/>
        <w:gridCol w:w="2625"/>
        <w:gridCol w:w="1276"/>
        <w:gridCol w:w="261"/>
        <w:gridCol w:w="239"/>
        <w:gridCol w:w="2460"/>
      </w:tblGrid>
      <w:tr w:rsidR="006D56DD" w:rsidTr="0064126E">
        <w:trPr>
          <w:gridAfter w:val="4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236" w:type="dxa"/>
          <w:trHeight w:val="331"/>
        </w:trPr>
        <w:tc>
          <w:tcPr>
            <w:tcW w:w="3612" w:type="dxa"/>
          </w:tcPr>
          <w:p w:rsidR="006D56DD" w:rsidRDefault="006D56DD" w:rsidP="0013652A">
            <w:r>
              <w:t>task</w:t>
            </w:r>
          </w:p>
        </w:tc>
        <w:tc>
          <w:tcPr>
            <w:tcW w:w="2625" w:type="dxa"/>
          </w:tcPr>
          <w:p w:rsidR="006D56DD" w:rsidRDefault="006D56DD" w:rsidP="0013652A">
            <w:r>
              <w:t>notes</w:t>
            </w:r>
          </w:p>
        </w:tc>
      </w:tr>
      <w:tr w:rsidR="008A2200" w:rsidTr="0064126E">
        <w:trPr>
          <w:trHeight w:val="331"/>
        </w:trPr>
        <w:tc>
          <w:tcPr>
            <w:tcW w:w="3612" w:type="dxa"/>
          </w:tcPr>
          <w:p w:rsidR="008A2200" w:rsidRDefault="006D56DD" w:rsidP="0013652A">
            <w:r>
              <w:t>Research Topic</w:t>
            </w:r>
            <w:r w:rsidR="0064126E">
              <w:t xml:space="preserve"> &amp; Proposal</w:t>
            </w:r>
          </w:p>
        </w:tc>
        <w:tc>
          <w:tcPr>
            <w:tcW w:w="3901" w:type="dxa"/>
            <w:gridSpan w:val="2"/>
          </w:tcPr>
          <w:p w:rsidR="008A2200" w:rsidRDefault="0064126E" w:rsidP="0013652A">
            <w:r>
              <w:t>Completed on the first week</w:t>
            </w:r>
          </w:p>
        </w:tc>
        <w:tc>
          <w:tcPr>
            <w:tcW w:w="261" w:type="dxa"/>
          </w:tcPr>
          <w:p w:rsidR="008A2200" w:rsidRDefault="008A2200" w:rsidP="0013652A"/>
        </w:tc>
        <w:tc>
          <w:tcPr>
            <w:tcW w:w="239" w:type="dxa"/>
          </w:tcPr>
          <w:p w:rsidR="008A2200" w:rsidRDefault="008A2200" w:rsidP="0013652A"/>
        </w:tc>
        <w:tc>
          <w:tcPr>
            <w:tcW w:w="2460" w:type="dxa"/>
          </w:tcPr>
          <w:p w:rsidR="008A2200" w:rsidRDefault="008A2200" w:rsidP="0013652A"/>
        </w:tc>
      </w:tr>
      <w:tr w:rsidR="008A2200" w:rsidTr="0064126E">
        <w:trPr>
          <w:trHeight w:val="331"/>
        </w:trPr>
        <w:tc>
          <w:tcPr>
            <w:tcW w:w="3612" w:type="dxa"/>
          </w:tcPr>
          <w:p w:rsidR="006D56DD" w:rsidRDefault="006D56DD" w:rsidP="0013652A">
            <w:r>
              <w:t xml:space="preserve">Schedule &amp; Budget </w:t>
            </w:r>
            <w:r w:rsidR="00C911F5">
              <w:t>P</w:t>
            </w:r>
            <w:r>
              <w:t>lanning</w:t>
            </w:r>
          </w:p>
        </w:tc>
        <w:tc>
          <w:tcPr>
            <w:tcW w:w="3901" w:type="dxa"/>
            <w:gridSpan w:val="2"/>
          </w:tcPr>
          <w:p w:rsidR="008A2200" w:rsidRDefault="0064126E" w:rsidP="0013652A">
            <w:r>
              <w:t>Completed by the fourth week</w:t>
            </w:r>
          </w:p>
        </w:tc>
        <w:tc>
          <w:tcPr>
            <w:tcW w:w="261" w:type="dxa"/>
          </w:tcPr>
          <w:p w:rsidR="008A2200" w:rsidRDefault="008A2200" w:rsidP="0013652A"/>
        </w:tc>
        <w:tc>
          <w:tcPr>
            <w:tcW w:w="239" w:type="dxa"/>
          </w:tcPr>
          <w:p w:rsidR="008A2200" w:rsidRDefault="008A2200" w:rsidP="0013652A"/>
        </w:tc>
        <w:tc>
          <w:tcPr>
            <w:tcW w:w="2460" w:type="dxa"/>
          </w:tcPr>
          <w:p w:rsidR="008A2200" w:rsidRDefault="008A2200" w:rsidP="0013652A"/>
        </w:tc>
      </w:tr>
      <w:tr w:rsidR="00C911F5" w:rsidTr="0064126E">
        <w:trPr>
          <w:trHeight w:val="331"/>
        </w:trPr>
        <w:tc>
          <w:tcPr>
            <w:tcW w:w="3612" w:type="dxa"/>
          </w:tcPr>
          <w:p w:rsidR="00C911F5" w:rsidRDefault="00C911F5" w:rsidP="0013652A">
            <w:r>
              <w:t>Acquiring/Receiving Parts</w:t>
            </w:r>
          </w:p>
        </w:tc>
        <w:tc>
          <w:tcPr>
            <w:tcW w:w="3901" w:type="dxa"/>
            <w:gridSpan w:val="2"/>
          </w:tcPr>
          <w:p w:rsidR="00C911F5" w:rsidRDefault="0064126E" w:rsidP="0013652A">
            <w:r>
              <w:t>Completed by the fifth week</w:t>
            </w:r>
          </w:p>
        </w:tc>
        <w:tc>
          <w:tcPr>
            <w:tcW w:w="261" w:type="dxa"/>
          </w:tcPr>
          <w:p w:rsidR="00C911F5" w:rsidRDefault="00C911F5" w:rsidP="0013652A"/>
        </w:tc>
        <w:tc>
          <w:tcPr>
            <w:tcW w:w="239" w:type="dxa"/>
          </w:tcPr>
          <w:p w:rsidR="00C911F5" w:rsidRDefault="00C911F5" w:rsidP="0013652A"/>
        </w:tc>
        <w:tc>
          <w:tcPr>
            <w:tcW w:w="2460" w:type="dxa"/>
          </w:tcPr>
          <w:p w:rsidR="00C911F5" w:rsidRDefault="00C911F5" w:rsidP="0013652A"/>
        </w:tc>
      </w:tr>
      <w:tr w:rsidR="006D56DD" w:rsidTr="0064126E">
        <w:trPr>
          <w:trHeight w:val="331"/>
        </w:trPr>
        <w:tc>
          <w:tcPr>
            <w:tcW w:w="3612" w:type="dxa"/>
          </w:tcPr>
          <w:p w:rsidR="006D56DD" w:rsidRDefault="006D56DD" w:rsidP="0013652A">
            <w:r>
              <w:t>Blogging</w:t>
            </w:r>
          </w:p>
        </w:tc>
        <w:tc>
          <w:tcPr>
            <w:tcW w:w="3901" w:type="dxa"/>
            <w:gridSpan w:val="2"/>
          </w:tcPr>
          <w:p w:rsidR="006D56DD" w:rsidRDefault="00CD0F84" w:rsidP="0013652A">
            <w:r>
              <w:t>Posted updates throughout the course</w:t>
            </w:r>
          </w:p>
        </w:tc>
        <w:tc>
          <w:tcPr>
            <w:tcW w:w="261" w:type="dxa"/>
          </w:tcPr>
          <w:p w:rsidR="006D56DD" w:rsidRDefault="006D56DD" w:rsidP="0013652A"/>
        </w:tc>
        <w:tc>
          <w:tcPr>
            <w:tcW w:w="239" w:type="dxa"/>
          </w:tcPr>
          <w:p w:rsidR="006D56DD" w:rsidRDefault="006D56DD" w:rsidP="0013652A"/>
        </w:tc>
        <w:tc>
          <w:tcPr>
            <w:tcW w:w="2460" w:type="dxa"/>
          </w:tcPr>
          <w:p w:rsidR="006D56DD" w:rsidRDefault="006D56DD" w:rsidP="0013652A"/>
        </w:tc>
      </w:tr>
      <w:tr w:rsidR="00C911F5" w:rsidTr="0064126E">
        <w:trPr>
          <w:trHeight w:val="331"/>
        </w:trPr>
        <w:tc>
          <w:tcPr>
            <w:tcW w:w="3612" w:type="dxa"/>
          </w:tcPr>
          <w:p w:rsidR="00C911F5" w:rsidRDefault="00C911F5" w:rsidP="0013652A">
            <w:r>
              <w:t>Assembling Parts &amp; Testing</w:t>
            </w:r>
          </w:p>
        </w:tc>
        <w:tc>
          <w:tcPr>
            <w:tcW w:w="3901" w:type="dxa"/>
            <w:gridSpan w:val="2"/>
          </w:tcPr>
          <w:p w:rsidR="00C911F5" w:rsidRDefault="00CD0F84" w:rsidP="0013652A">
            <w:r>
              <w:t>Completed by the sixth week</w:t>
            </w:r>
          </w:p>
        </w:tc>
        <w:tc>
          <w:tcPr>
            <w:tcW w:w="261" w:type="dxa"/>
          </w:tcPr>
          <w:p w:rsidR="00C911F5" w:rsidRDefault="00C911F5" w:rsidP="0013652A"/>
        </w:tc>
        <w:tc>
          <w:tcPr>
            <w:tcW w:w="239" w:type="dxa"/>
          </w:tcPr>
          <w:p w:rsidR="00C911F5" w:rsidRDefault="00C911F5" w:rsidP="0013652A"/>
        </w:tc>
        <w:tc>
          <w:tcPr>
            <w:tcW w:w="2460" w:type="dxa"/>
          </w:tcPr>
          <w:p w:rsidR="00C911F5" w:rsidRDefault="00C911F5" w:rsidP="0013652A"/>
        </w:tc>
      </w:tr>
      <w:tr w:rsidR="006D56DD" w:rsidTr="0064126E">
        <w:trPr>
          <w:trHeight w:val="331"/>
        </w:trPr>
        <w:tc>
          <w:tcPr>
            <w:tcW w:w="3612" w:type="dxa"/>
          </w:tcPr>
          <w:p w:rsidR="006D56DD" w:rsidRDefault="006D56DD" w:rsidP="0013652A">
            <w:r>
              <w:t>Video Script &amp; Build Video</w:t>
            </w:r>
          </w:p>
        </w:tc>
        <w:tc>
          <w:tcPr>
            <w:tcW w:w="3901" w:type="dxa"/>
            <w:gridSpan w:val="2"/>
          </w:tcPr>
          <w:p w:rsidR="006D56DD" w:rsidRDefault="00CD0F84" w:rsidP="0013652A">
            <w:r>
              <w:t>Completed by the ninth week</w:t>
            </w:r>
          </w:p>
        </w:tc>
        <w:tc>
          <w:tcPr>
            <w:tcW w:w="261" w:type="dxa"/>
          </w:tcPr>
          <w:p w:rsidR="006D56DD" w:rsidRDefault="006D56DD" w:rsidP="0013652A"/>
        </w:tc>
        <w:tc>
          <w:tcPr>
            <w:tcW w:w="239" w:type="dxa"/>
          </w:tcPr>
          <w:p w:rsidR="006D56DD" w:rsidRDefault="006D56DD" w:rsidP="0013652A"/>
        </w:tc>
        <w:tc>
          <w:tcPr>
            <w:tcW w:w="2460" w:type="dxa"/>
          </w:tcPr>
          <w:p w:rsidR="006D56DD" w:rsidRDefault="006D56DD" w:rsidP="0013652A"/>
        </w:tc>
      </w:tr>
      <w:tr w:rsidR="008A2200" w:rsidTr="0064126E">
        <w:trPr>
          <w:trHeight w:val="331"/>
        </w:trPr>
        <w:tc>
          <w:tcPr>
            <w:tcW w:w="3612" w:type="dxa"/>
          </w:tcPr>
          <w:p w:rsidR="006D56DD" w:rsidRDefault="006D56DD" w:rsidP="0013652A"/>
        </w:tc>
        <w:tc>
          <w:tcPr>
            <w:tcW w:w="3901" w:type="dxa"/>
            <w:gridSpan w:val="2"/>
          </w:tcPr>
          <w:p w:rsidR="008A2200" w:rsidRDefault="008A2200" w:rsidP="0013652A"/>
        </w:tc>
        <w:tc>
          <w:tcPr>
            <w:tcW w:w="261" w:type="dxa"/>
          </w:tcPr>
          <w:p w:rsidR="008A2200" w:rsidRDefault="008A2200" w:rsidP="0013652A"/>
        </w:tc>
        <w:tc>
          <w:tcPr>
            <w:tcW w:w="239" w:type="dxa"/>
          </w:tcPr>
          <w:p w:rsidR="008A2200" w:rsidRDefault="008A2200" w:rsidP="0013652A"/>
        </w:tc>
        <w:tc>
          <w:tcPr>
            <w:tcW w:w="2460" w:type="dxa"/>
          </w:tcPr>
          <w:p w:rsidR="008A2200" w:rsidRDefault="008A2200" w:rsidP="0013652A"/>
        </w:tc>
      </w:tr>
    </w:tbl>
    <w:p w:rsidR="008A2200" w:rsidRPr="0044378E" w:rsidRDefault="008A2200" w:rsidP="00EC0CF1">
      <w:pPr>
        <w:pStyle w:val="Heading1"/>
      </w:pPr>
      <w:r w:rsidRPr="00EC0CF1">
        <w:t>Budget</w:t>
      </w:r>
      <w:r>
        <w:t xml:space="preserve"> Overview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2520"/>
        <w:gridCol w:w="2016"/>
        <w:gridCol w:w="1512"/>
        <w:gridCol w:w="2520"/>
        <w:gridCol w:w="1213"/>
        <w:gridCol w:w="299"/>
      </w:tblGrid>
      <w:tr w:rsidR="0064126E" w:rsidTr="00CA4D00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512" w:type="dxa"/>
          <w:trHeight w:val="331"/>
        </w:trPr>
        <w:tc>
          <w:tcPr>
            <w:tcW w:w="2520" w:type="dxa"/>
          </w:tcPr>
          <w:p w:rsidR="0064126E" w:rsidRDefault="0064126E" w:rsidP="0013652A">
            <w:r>
              <w:t>category</w:t>
            </w:r>
          </w:p>
        </w:tc>
        <w:tc>
          <w:tcPr>
            <w:tcW w:w="2016" w:type="dxa"/>
          </w:tcPr>
          <w:p w:rsidR="0064126E" w:rsidRDefault="0064126E" w:rsidP="0013652A">
            <w:r>
              <w:t>spent</w:t>
            </w:r>
          </w:p>
        </w:tc>
        <w:tc>
          <w:tcPr>
            <w:tcW w:w="1512" w:type="dxa"/>
          </w:tcPr>
          <w:p w:rsidR="0064126E" w:rsidRDefault="0064126E" w:rsidP="0013652A">
            <w:r>
              <w:t>% of total</w:t>
            </w:r>
          </w:p>
        </w:tc>
        <w:tc>
          <w:tcPr>
            <w:tcW w:w="2520" w:type="dxa"/>
          </w:tcPr>
          <w:p w:rsidR="0064126E" w:rsidRDefault="0064126E" w:rsidP="0013652A">
            <w:r>
              <w:t>notes</w:t>
            </w:r>
          </w:p>
        </w:tc>
      </w:tr>
      <w:tr w:rsidR="00EC1F4E" w:rsidTr="0064126E">
        <w:trPr>
          <w:trHeight w:val="331"/>
        </w:trPr>
        <w:tc>
          <w:tcPr>
            <w:tcW w:w="2520" w:type="dxa"/>
          </w:tcPr>
          <w:p w:rsidR="00EC1F4E" w:rsidRDefault="00C911F5" w:rsidP="0013652A">
            <w:r>
              <w:t>Total Budget</w:t>
            </w:r>
          </w:p>
        </w:tc>
        <w:tc>
          <w:tcPr>
            <w:tcW w:w="2016" w:type="dxa"/>
          </w:tcPr>
          <w:p w:rsidR="00EC1F4E" w:rsidRDefault="0064126E" w:rsidP="0013652A">
            <w:r>
              <w:t>$127.67</w:t>
            </w:r>
          </w:p>
        </w:tc>
        <w:tc>
          <w:tcPr>
            <w:tcW w:w="1512" w:type="dxa"/>
          </w:tcPr>
          <w:p w:rsidR="00EC1F4E" w:rsidRDefault="0064126E" w:rsidP="0013652A">
            <w:r>
              <w:t>74%</w:t>
            </w:r>
          </w:p>
        </w:tc>
        <w:tc>
          <w:tcPr>
            <w:tcW w:w="3733" w:type="dxa"/>
            <w:gridSpan w:val="2"/>
          </w:tcPr>
          <w:p w:rsidR="00EC1F4E" w:rsidRDefault="0064126E" w:rsidP="0013652A">
            <w:r>
              <w:t>The initial budget was $171.44</w:t>
            </w:r>
          </w:p>
        </w:tc>
        <w:tc>
          <w:tcPr>
            <w:tcW w:w="299" w:type="dxa"/>
          </w:tcPr>
          <w:p w:rsidR="00EC1F4E" w:rsidRDefault="00EC1F4E" w:rsidP="0013652A"/>
        </w:tc>
      </w:tr>
      <w:tr w:rsidR="00EC1F4E" w:rsidTr="0064126E">
        <w:trPr>
          <w:trHeight w:val="331"/>
        </w:trPr>
        <w:tc>
          <w:tcPr>
            <w:tcW w:w="2520" w:type="dxa"/>
          </w:tcPr>
          <w:p w:rsidR="00EC1F4E" w:rsidRDefault="00EC1F4E" w:rsidP="0013652A"/>
        </w:tc>
        <w:tc>
          <w:tcPr>
            <w:tcW w:w="2016" w:type="dxa"/>
          </w:tcPr>
          <w:p w:rsidR="00EC1F4E" w:rsidRDefault="00EC1F4E" w:rsidP="0013652A"/>
        </w:tc>
        <w:tc>
          <w:tcPr>
            <w:tcW w:w="1512" w:type="dxa"/>
          </w:tcPr>
          <w:p w:rsidR="00EC1F4E" w:rsidRDefault="00EC1F4E" w:rsidP="0013652A"/>
        </w:tc>
        <w:tc>
          <w:tcPr>
            <w:tcW w:w="3733" w:type="dxa"/>
            <w:gridSpan w:val="2"/>
          </w:tcPr>
          <w:p w:rsidR="00EC1F4E" w:rsidRDefault="00EC1F4E" w:rsidP="0013652A"/>
        </w:tc>
        <w:tc>
          <w:tcPr>
            <w:tcW w:w="299" w:type="dxa"/>
          </w:tcPr>
          <w:p w:rsidR="00EC1F4E" w:rsidRDefault="00EC1F4E" w:rsidP="0013652A"/>
        </w:tc>
      </w:tr>
    </w:tbl>
    <w:p w:rsidR="00B83AB0" w:rsidRDefault="0064126E" w:rsidP="00EC0CF1">
      <w:pPr>
        <w:pStyle w:val="Heading1"/>
      </w:pPr>
      <w:r>
        <w:t>UPCOMING TASKS</w:t>
      </w:r>
    </w:p>
    <w:tbl>
      <w:tblPr>
        <w:tblStyle w:val="StatusReportTable"/>
        <w:tblW w:w="5000" w:type="pct"/>
        <w:tblLayout w:type="fixed"/>
        <w:tblLook w:val="04A0" w:firstRow="1" w:lastRow="0" w:firstColumn="1" w:lastColumn="0" w:noHBand="0" w:noVBand="1"/>
        <w:tblDescription w:val="Content layout table"/>
      </w:tblPr>
      <w:tblGrid>
        <w:gridCol w:w="5040"/>
        <w:gridCol w:w="2520"/>
        <w:gridCol w:w="2520"/>
      </w:tblGrid>
      <w:tr w:rsidR="0064126E" w:rsidTr="00EC0CF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520" w:type="dxa"/>
          <w:trHeight w:val="331"/>
        </w:trPr>
        <w:tc>
          <w:tcPr>
            <w:tcW w:w="5040" w:type="dxa"/>
          </w:tcPr>
          <w:p w:rsidR="0064126E" w:rsidRDefault="00CD0F84" w:rsidP="0013652A">
            <w:r>
              <w:t>TASK</w:t>
            </w:r>
          </w:p>
        </w:tc>
        <w:tc>
          <w:tcPr>
            <w:tcW w:w="2520" w:type="dxa"/>
          </w:tcPr>
          <w:p w:rsidR="0064126E" w:rsidRDefault="0064126E" w:rsidP="0013652A">
            <w:r>
              <w:t>DUE DATE</w:t>
            </w:r>
          </w:p>
        </w:tc>
      </w:tr>
      <w:tr w:rsidR="00B83AB0" w:rsidTr="00EC0CF1">
        <w:trPr>
          <w:trHeight w:val="331"/>
        </w:trPr>
        <w:tc>
          <w:tcPr>
            <w:tcW w:w="5040" w:type="dxa"/>
          </w:tcPr>
          <w:p w:rsidR="00B83AB0" w:rsidRDefault="0064126E" w:rsidP="0013652A">
            <w:r>
              <w:t>Power Point Presentation</w:t>
            </w:r>
          </w:p>
        </w:tc>
        <w:tc>
          <w:tcPr>
            <w:tcW w:w="2520" w:type="dxa"/>
          </w:tcPr>
          <w:p w:rsidR="00B83AB0" w:rsidRDefault="0064126E" w:rsidP="0013652A">
            <w:r>
              <w:t>01/15/2018</w:t>
            </w:r>
          </w:p>
        </w:tc>
        <w:tc>
          <w:tcPr>
            <w:tcW w:w="2520" w:type="dxa"/>
          </w:tcPr>
          <w:p w:rsidR="00B83AB0" w:rsidRDefault="00B83AB0" w:rsidP="0013652A"/>
        </w:tc>
      </w:tr>
      <w:tr w:rsidR="00FF7EBE" w:rsidTr="00EC0CF1">
        <w:trPr>
          <w:trHeight w:val="331"/>
        </w:trPr>
        <w:tc>
          <w:tcPr>
            <w:tcW w:w="5040" w:type="dxa"/>
          </w:tcPr>
          <w:p w:rsidR="00FF7EBE" w:rsidRDefault="0064126E" w:rsidP="0013652A">
            <w:r>
              <w:t>Project Demonstration</w:t>
            </w:r>
          </w:p>
        </w:tc>
        <w:tc>
          <w:tcPr>
            <w:tcW w:w="2520" w:type="dxa"/>
          </w:tcPr>
          <w:p w:rsidR="00FF7EBE" w:rsidRDefault="0064126E" w:rsidP="0013652A">
            <w:r>
              <w:t>01/15/2018</w:t>
            </w:r>
          </w:p>
        </w:tc>
        <w:tc>
          <w:tcPr>
            <w:tcW w:w="2520" w:type="dxa"/>
          </w:tcPr>
          <w:p w:rsidR="00FF7EBE" w:rsidRDefault="00FF7EBE" w:rsidP="0013652A"/>
        </w:tc>
      </w:tr>
      <w:tr w:rsidR="0064126E" w:rsidTr="00EC0CF1">
        <w:trPr>
          <w:trHeight w:val="331"/>
        </w:trPr>
        <w:tc>
          <w:tcPr>
            <w:tcW w:w="5040" w:type="dxa"/>
          </w:tcPr>
          <w:p w:rsidR="0064126E" w:rsidRDefault="0064126E" w:rsidP="0064126E">
            <w:r>
              <w:t>Build Instructions</w:t>
            </w:r>
          </w:p>
        </w:tc>
        <w:tc>
          <w:tcPr>
            <w:tcW w:w="2520" w:type="dxa"/>
          </w:tcPr>
          <w:p w:rsidR="0064126E" w:rsidRDefault="0064126E" w:rsidP="0013652A">
            <w:r>
              <w:t>01/22/2018</w:t>
            </w:r>
          </w:p>
        </w:tc>
        <w:tc>
          <w:tcPr>
            <w:tcW w:w="2520" w:type="dxa"/>
          </w:tcPr>
          <w:p w:rsidR="0064126E" w:rsidRDefault="0064126E" w:rsidP="0013652A"/>
        </w:tc>
      </w:tr>
      <w:tr w:rsidR="00B83AB0" w:rsidTr="00EC0CF1">
        <w:trPr>
          <w:trHeight w:val="331"/>
        </w:trPr>
        <w:tc>
          <w:tcPr>
            <w:tcW w:w="5040" w:type="dxa"/>
          </w:tcPr>
          <w:p w:rsidR="00B83AB0" w:rsidRDefault="00B83AB0" w:rsidP="0013652A"/>
        </w:tc>
        <w:tc>
          <w:tcPr>
            <w:tcW w:w="2520" w:type="dxa"/>
          </w:tcPr>
          <w:p w:rsidR="00B83AB0" w:rsidRDefault="00B83AB0" w:rsidP="0013652A"/>
        </w:tc>
        <w:tc>
          <w:tcPr>
            <w:tcW w:w="2520" w:type="dxa"/>
          </w:tcPr>
          <w:p w:rsidR="00B83AB0" w:rsidRDefault="00B83AB0" w:rsidP="0013652A"/>
        </w:tc>
      </w:tr>
    </w:tbl>
    <w:p w:rsidR="006D56DD" w:rsidRDefault="006D56DD"/>
    <w:p w:rsidR="006D56DD" w:rsidRDefault="0064126E" w:rsidP="006D56DD">
      <w:pPr>
        <w:pStyle w:val="Heading1"/>
      </w:pPr>
      <w:r>
        <w:t>PROJECT</w:t>
      </w:r>
      <w:r w:rsidR="006D56DD">
        <w:t xml:space="preserve"> </w:t>
      </w:r>
      <w:r w:rsidR="006D56DD" w:rsidRPr="003C3319">
        <w:t>Summary</w:t>
      </w:r>
    </w:p>
    <w:p w:rsidR="00CD0F84" w:rsidRDefault="006D56DD" w:rsidP="006D56DD">
      <w:r>
        <w:t xml:space="preserve">The project is up to date and </w:t>
      </w:r>
      <w:r w:rsidR="00CD0F84">
        <w:t xml:space="preserve">I have </w:t>
      </w:r>
      <w:r>
        <w:t xml:space="preserve">completed </w:t>
      </w:r>
      <w:r w:rsidR="00CD0F84">
        <w:t>all the</w:t>
      </w:r>
      <w:r>
        <w:t xml:space="preserve"> requirements up until this point.</w:t>
      </w:r>
    </w:p>
    <w:p w:rsidR="00CD0F84" w:rsidRDefault="00CD0F84" w:rsidP="006D56DD">
      <w:r>
        <w:t>The blog has been on point.</w:t>
      </w:r>
      <w:bookmarkStart w:id="0" w:name="_GoBack"/>
      <w:bookmarkEnd w:id="0"/>
    </w:p>
    <w:p w:rsidR="006D56DD" w:rsidRDefault="006D56DD"/>
    <w:sectPr w:rsidR="006D56DD" w:rsidSect="00785B50">
      <w:footerReference w:type="default" r:id="rId7"/>
      <w:headerReference w:type="first" r:id="rId8"/>
      <w:pgSz w:w="12240" w:h="15840" w:code="1"/>
      <w:pgMar w:top="1440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5E8" w:rsidRDefault="003625E8" w:rsidP="00E02929">
      <w:pPr>
        <w:spacing w:after="0"/>
      </w:pPr>
      <w:r>
        <w:separator/>
      </w:r>
    </w:p>
  </w:endnote>
  <w:endnote w:type="continuationSeparator" w:id="0">
    <w:p w:rsidR="003625E8" w:rsidRDefault="003625E8" w:rsidP="00E029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126E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5E8" w:rsidRDefault="003625E8" w:rsidP="00E02929">
      <w:pPr>
        <w:spacing w:after="0"/>
      </w:pPr>
      <w:r>
        <w:separator/>
      </w:r>
    </w:p>
  </w:footnote>
  <w:footnote w:type="continuationSeparator" w:id="0">
    <w:p w:rsidR="003625E8" w:rsidRDefault="003625E8" w:rsidP="00E029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2929" w:rsidRDefault="00E02929" w:rsidP="005848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80"/>
    <w:rsid w:val="00002E34"/>
    <w:rsid w:val="000260A9"/>
    <w:rsid w:val="000C215D"/>
    <w:rsid w:val="000C321B"/>
    <w:rsid w:val="0013652A"/>
    <w:rsid w:val="00145D68"/>
    <w:rsid w:val="001B0C6F"/>
    <w:rsid w:val="001F31F6"/>
    <w:rsid w:val="0020390E"/>
    <w:rsid w:val="00240B38"/>
    <w:rsid w:val="002517EA"/>
    <w:rsid w:val="00274D9E"/>
    <w:rsid w:val="00290F0F"/>
    <w:rsid w:val="00292EF3"/>
    <w:rsid w:val="0029418F"/>
    <w:rsid w:val="003120E0"/>
    <w:rsid w:val="00321270"/>
    <w:rsid w:val="003625E8"/>
    <w:rsid w:val="0038652D"/>
    <w:rsid w:val="00392E08"/>
    <w:rsid w:val="003C1FC0"/>
    <w:rsid w:val="003C3319"/>
    <w:rsid w:val="003C46A7"/>
    <w:rsid w:val="003D6565"/>
    <w:rsid w:val="0044378E"/>
    <w:rsid w:val="004502DA"/>
    <w:rsid w:val="004537C5"/>
    <w:rsid w:val="00465B79"/>
    <w:rsid w:val="00495301"/>
    <w:rsid w:val="004A234F"/>
    <w:rsid w:val="00504074"/>
    <w:rsid w:val="005235FF"/>
    <w:rsid w:val="00554FFA"/>
    <w:rsid w:val="005848AD"/>
    <w:rsid w:val="00587DBA"/>
    <w:rsid w:val="005A2C96"/>
    <w:rsid w:val="005A49E4"/>
    <w:rsid w:val="005C4039"/>
    <w:rsid w:val="005F4C34"/>
    <w:rsid w:val="005F61B2"/>
    <w:rsid w:val="00607D89"/>
    <w:rsid w:val="00610040"/>
    <w:rsid w:val="00631F6B"/>
    <w:rsid w:val="0064126E"/>
    <w:rsid w:val="00667735"/>
    <w:rsid w:val="006D56DD"/>
    <w:rsid w:val="006D7E96"/>
    <w:rsid w:val="006E1492"/>
    <w:rsid w:val="00717354"/>
    <w:rsid w:val="00723158"/>
    <w:rsid w:val="007455C5"/>
    <w:rsid w:val="00781081"/>
    <w:rsid w:val="00785B50"/>
    <w:rsid w:val="00791ED5"/>
    <w:rsid w:val="00794F82"/>
    <w:rsid w:val="007A565D"/>
    <w:rsid w:val="007B57C2"/>
    <w:rsid w:val="008105F2"/>
    <w:rsid w:val="00813E52"/>
    <w:rsid w:val="0081578A"/>
    <w:rsid w:val="008411EF"/>
    <w:rsid w:val="008A2200"/>
    <w:rsid w:val="008E3A9C"/>
    <w:rsid w:val="008E448C"/>
    <w:rsid w:val="00913758"/>
    <w:rsid w:val="00923E5C"/>
    <w:rsid w:val="00926680"/>
    <w:rsid w:val="0093672F"/>
    <w:rsid w:val="009C3F23"/>
    <w:rsid w:val="00A01BF8"/>
    <w:rsid w:val="00A14DE6"/>
    <w:rsid w:val="00A269E5"/>
    <w:rsid w:val="00A36711"/>
    <w:rsid w:val="00A45804"/>
    <w:rsid w:val="00A60984"/>
    <w:rsid w:val="00A653DA"/>
    <w:rsid w:val="00AA224B"/>
    <w:rsid w:val="00AB2FD7"/>
    <w:rsid w:val="00AB739B"/>
    <w:rsid w:val="00AF1675"/>
    <w:rsid w:val="00B055CF"/>
    <w:rsid w:val="00B41BE0"/>
    <w:rsid w:val="00B83AB0"/>
    <w:rsid w:val="00BA0F5B"/>
    <w:rsid w:val="00BB4CB0"/>
    <w:rsid w:val="00BE05B1"/>
    <w:rsid w:val="00BE36A4"/>
    <w:rsid w:val="00C12475"/>
    <w:rsid w:val="00C551F8"/>
    <w:rsid w:val="00C73764"/>
    <w:rsid w:val="00C911F5"/>
    <w:rsid w:val="00CA3293"/>
    <w:rsid w:val="00CA4D00"/>
    <w:rsid w:val="00CA5660"/>
    <w:rsid w:val="00CB4B76"/>
    <w:rsid w:val="00CC0778"/>
    <w:rsid w:val="00CD0F84"/>
    <w:rsid w:val="00D05E23"/>
    <w:rsid w:val="00D11BC5"/>
    <w:rsid w:val="00D9659E"/>
    <w:rsid w:val="00DA3872"/>
    <w:rsid w:val="00DB6653"/>
    <w:rsid w:val="00DC0B39"/>
    <w:rsid w:val="00DE1834"/>
    <w:rsid w:val="00DF3922"/>
    <w:rsid w:val="00DF625C"/>
    <w:rsid w:val="00E02929"/>
    <w:rsid w:val="00E06FC8"/>
    <w:rsid w:val="00E16F2B"/>
    <w:rsid w:val="00E219DC"/>
    <w:rsid w:val="00E443B7"/>
    <w:rsid w:val="00E62C63"/>
    <w:rsid w:val="00E64456"/>
    <w:rsid w:val="00E7072B"/>
    <w:rsid w:val="00EA7D5B"/>
    <w:rsid w:val="00EC0CF1"/>
    <w:rsid w:val="00EC1F4E"/>
    <w:rsid w:val="00ED333F"/>
    <w:rsid w:val="00F06320"/>
    <w:rsid w:val="00F0767F"/>
    <w:rsid w:val="00F30471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D0804E"/>
  <w15:chartTrackingRefBased/>
  <w15:docId w15:val="{CDC34764-8E59-4978-8FA2-906A737E3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8E3A9C"/>
    <w:rPr>
      <w:kern w:val="20"/>
    </w:rPr>
  </w:style>
  <w:style w:type="paragraph" w:styleId="Heading1">
    <w:name w:val="heading 1"/>
    <w:basedOn w:val="Normal"/>
    <w:link w:val="Heading1Char"/>
    <w:uiPriority w:val="2"/>
    <w:qFormat/>
    <w:rsid w:val="00C73764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contextualSpacing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32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C12475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333C3D" w:themeColor="accent5" w:themeShade="80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333C3D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888F96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36711"/>
    <w:pPr>
      <w:spacing w:before="400" w:after="160"/>
      <w:contextualSpacing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E3A9C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8E3A9C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32"/>
      <w:shd w:val="clear" w:color="auto" w:fill="7E97AD" w:themeFill="accent1"/>
    </w:rPr>
  </w:style>
  <w:style w:type="table" w:customStyle="1" w:styleId="StatusReportTable">
    <w:name w:val="Status Report Table"/>
    <w:basedOn w:val="TableNormal"/>
    <w:uiPriority w:val="99"/>
    <w:rsid w:val="00CA4D00"/>
    <w:tblPr>
      <w:tblBorders>
        <w:insideH w:val="single" w:sz="4" w:space="0" w:color="7E97AD" w:themeColor="accent1"/>
      </w:tblBorders>
    </w:tblPr>
    <w:tblStylePr w:type="firstRow">
      <w:pPr>
        <w:jc w:val="left"/>
      </w:pPr>
      <w:rPr>
        <w:rFonts w:asciiTheme="majorHAnsi" w:hAnsiTheme="majorHAnsi"/>
        <w:b w:val="0"/>
        <w:i w:val="0"/>
        <w:caps/>
        <w:smallCaps w:val="0"/>
        <w:color w:val="577188" w:themeColor="accent1" w:themeShade="BF"/>
        <w:sz w:val="20"/>
      </w:rPr>
      <w:tblPr/>
      <w:trPr>
        <w:tblHeader/>
      </w:trPr>
      <w:tcPr>
        <w:vAlign w:val="bottom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240B3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C12475"/>
    <w:rPr>
      <w:rFonts w:asciiTheme="majorHAnsi" w:eastAsiaTheme="majorEastAsia" w:hAnsiTheme="majorHAnsi" w:cstheme="majorBidi"/>
      <w:b/>
      <w:color w:val="333C3D" w:themeColor="accent5" w:themeShade="80"/>
      <w:kern w:val="20"/>
      <w:sz w:val="22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semiHidden/>
    <w:rsid w:val="00C12475"/>
    <w:rPr>
      <w:rFonts w:asciiTheme="majorHAnsi" w:eastAsiaTheme="majorEastAsia" w:hAnsiTheme="majorHAnsi" w:cstheme="majorBidi"/>
      <w:b/>
      <w:i/>
      <w:color w:val="333C3D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888F96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f0288989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AC91EDA43F412198296655B09FF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43B54-8E1C-456A-B0BC-5281C0AF1BA5}"/>
      </w:docPartPr>
      <w:docPartBody>
        <w:p w:rsidR="00000000" w:rsidRDefault="003118BF">
          <w:pPr>
            <w:pStyle w:val="3FAC91EDA43F412198296655B09FFAB9"/>
          </w:pPr>
          <w:r w:rsidRPr="003C3319">
            <w:t>Project status Report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BF"/>
    <w:rsid w:val="0031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AC91EDA43F412198296655B09FFAB9">
    <w:name w:val="3FAC91EDA43F412198296655B09FFAB9"/>
  </w:style>
  <w:style w:type="paragraph" w:customStyle="1" w:styleId="77DBB1E3F2134BBB90C46A75AC5F326D">
    <w:name w:val="77DBB1E3F2134BBB90C46A75AC5F326D"/>
  </w:style>
  <w:style w:type="paragraph" w:customStyle="1" w:styleId="11485E0DE8EF4F94ADE343F4B7DDF918">
    <w:name w:val="11485E0DE8EF4F94ADE343F4B7DDF918"/>
  </w:style>
  <w:style w:type="paragraph" w:customStyle="1" w:styleId="99A02FC7A386468F9B80988313B8BD64">
    <w:name w:val="99A02FC7A386468F9B80988313B8BD64"/>
  </w:style>
  <w:style w:type="paragraph" w:customStyle="1" w:styleId="6C978B75187F44AB9F4EFBE283D6A644">
    <w:name w:val="6C978B75187F44AB9F4EFBE283D6A644"/>
  </w:style>
  <w:style w:type="paragraph" w:customStyle="1" w:styleId="0D8B7459753E40339D353E2C0E5EC57D">
    <w:name w:val="0D8B7459753E40339D353E2C0E5EC5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jec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1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tf02889890.dotx</Template>
  <TotalTime>68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2018-01-08T02:59:00Z</dcterms:created>
  <dcterms:modified xsi:type="dcterms:W3CDTF">2018-01-08T04:07:00Z</dcterms:modified>
</cp:coreProperties>
</file>